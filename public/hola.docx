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0D1B2D" w:rsidTr="00A57971">
        <w:trPr>
          <w:trHeight w:val="3832"/>
        </w:trPr>
        <w:tc>
          <w:tcPr>
            <w:tcW w:w="3600" w:type="dxa"/>
            <w:vAlign w:val="bottom"/>
          </w:tcPr>
          <w:p w:rsidR="001B2ABD" w:rsidRPr="0059649E" w:rsidRDefault="00F7711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1" locked="0" layoutInCell="1" allowOverlap="1" wp14:anchorId="5B87A347" wp14:editId="7D8FC629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334645</wp:posOffset>
                  </wp:positionV>
                  <wp:extent cx="2045970" cy="1828800"/>
                  <wp:effectExtent l="19050" t="0" r="11430" b="55245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3078448_481573873146755_8523038418506496205_n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90" r="-593"/>
                          <a:stretch/>
                        </pic:blipFill>
                        <pic:spPr bwMode="auto">
                          <a:xfrm>
                            <a:off x="0" y="0"/>
                            <a:ext cx="2045970" cy="18288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42DB">
              <w:t xml:space="preserve"> </w:t>
            </w: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9F77AE" w:rsidRDefault="00F77110" w:rsidP="001B2ABD">
            <w:pPr>
              <w:pStyle w:val="Ttulo"/>
              <w:rPr>
                <w:u w:val="single"/>
                <w:lang w:val="en-US"/>
              </w:rPr>
            </w:pPr>
            <w:r w:rsidRPr="00F77110">
              <w:rPr>
                <w:lang w:val="en-US"/>
              </w:rPr>
              <w:t>Lautaro arias</w:t>
            </w:r>
            <w:bookmarkStart w:id="0" w:name="_GoBack"/>
            <w:bookmarkEnd w:id="0"/>
          </w:p>
          <w:p w:rsidR="001B2ABD" w:rsidRPr="00F77110" w:rsidRDefault="00F77110" w:rsidP="00F77110">
            <w:pPr>
              <w:pStyle w:val="Subttulo"/>
              <w:rPr>
                <w:lang w:val="en-US"/>
              </w:rPr>
            </w:pPr>
            <w:r w:rsidRPr="004B42DB">
              <w:rPr>
                <w:spacing w:val="0"/>
                <w:w w:val="67"/>
                <w:lang w:val="en-US"/>
              </w:rPr>
              <w:t>Front-end Develope</w:t>
            </w:r>
            <w:r w:rsidRPr="004B42DB">
              <w:rPr>
                <w:spacing w:val="11"/>
                <w:w w:val="67"/>
                <w:lang w:val="en-US"/>
              </w:rPr>
              <w:t>r</w:t>
            </w:r>
          </w:p>
        </w:tc>
      </w:tr>
      <w:tr w:rsidR="001B2ABD" w:rsidRPr="0059649E" w:rsidTr="003539AC">
        <w:tc>
          <w:tcPr>
            <w:tcW w:w="3600" w:type="dxa"/>
          </w:tcPr>
          <w:sdt>
            <w:sdtPr>
              <w:id w:val="-1711873194"/>
              <w:placeholder>
                <w:docPart w:val="A35F0EAC506E45FFB1BDB483C65DCBAE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:rsidR="005260ED" w:rsidRDefault="005260ED" w:rsidP="00A57971">
            <w:pPr>
              <w:jc w:val="both"/>
            </w:pPr>
            <w:r>
              <w:t>Mi principal objeti</w:t>
            </w:r>
            <w:r w:rsidR="00FB4D1A">
              <w:t xml:space="preserve">vo es </w:t>
            </w:r>
            <w:proofErr w:type="gramStart"/>
            <w:r w:rsidR="00FB4D1A">
              <w:t>conseguir  trabajo</w:t>
            </w:r>
            <w:proofErr w:type="gramEnd"/>
            <w:r w:rsidR="00FB4D1A">
              <w:t xml:space="preserve"> </w:t>
            </w:r>
            <w:r>
              <w:t xml:space="preserve"> para seguir desarrollándome tanto en conocimientos técnico</w:t>
            </w:r>
            <w:r w:rsidR="00FB4D1A">
              <w:t>s ,e</w:t>
            </w:r>
            <w:r>
              <w:t>s</w:t>
            </w:r>
            <w:r w:rsidR="00FB4D1A">
              <w:t xml:space="preserve">toy abierto a aprender nuevas </w:t>
            </w:r>
            <w:proofErr w:type="spellStart"/>
            <w:r w:rsidR="00FB4D1A">
              <w:t>tecnologias</w:t>
            </w:r>
            <w:proofErr w:type="spellEnd"/>
            <w:r>
              <w:t xml:space="preserve"> </w:t>
            </w:r>
            <w:proofErr w:type="spellStart"/>
            <w:r w:rsidR="00FB4D1A">
              <w:t>asi</w:t>
            </w:r>
            <w:proofErr w:type="spellEnd"/>
            <w:r w:rsidR="00FB4D1A">
              <w:t xml:space="preserve"> </w:t>
            </w:r>
            <w:r>
              <w:t>como en habilidades personales</w:t>
            </w:r>
          </w:p>
          <w:p w:rsidR="005260ED" w:rsidRDefault="005260ED" w:rsidP="00A57971">
            <w:pPr>
              <w:jc w:val="both"/>
            </w:pPr>
            <w:r>
              <w:t xml:space="preserve"> </w:t>
            </w:r>
          </w:p>
          <w:p w:rsidR="005260ED" w:rsidRDefault="005260ED" w:rsidP="00A57971">
            <w:pPr>
              <w:jc w:val="both"/>
            </w:pPr>
            <w:r>
              <w:t xml:space="preserve">Estoy profundamente comprometido con el aprendizaje continuo y la mejora. Mi enfoque se basa en enfrentar nuevos problemas, </w:t>
            </w:r>
          </w:p>
          <w:p w:rsidR="005260ED" w:rsidRDefault="005260ED" w:rsidP="00A57971">
            <w:pPr>
              <w:jc w:val="both"/>
            </w:pPr>
            <w:r>
              <w:t xml:space="preserve">aprender constantemente y </w:t>
            </w:r>
            <w:proofErr w:type="spellStart"/>
            <w:r>
              <w:t>refactorizar</w:t>
            </w:r>
            <w:proofErr w:type="spellEnd"/>
            <w:r>
              <w:t xml:space="preserve"> mi trabajo para encontrar soluciones más eficientes.</w:t>
            </w:r>
          </w:p>
          <w:p w:rsidR="005260ED" w:rsidRDefault="005260ED" w:rsidP="00A57971">
            <w:pPr>
              <w:jc w:val="both"/>
            </w:pPr>
          </w:p>
          <w:p w:rsidR="005260ED" w:rsidRDefault="005260ED" w:rsidP="00A57971">
            <w:pPr>
              <w:jc w:val="both"/>
            </w:pPr>
            <w:r>
              <w:t xml:space="preserve">Agradezco la oportunidad de considerar mi aplicación. Estoy dispuesto a proporcionar más detalles sobre mis proyectos y habilidades si es necesario. </w:t>
            </w:r>
          </w:p>
          <w:p w:rsidR="005260ED" w:rsidRDefault="005260ED" w:rsidP="00A57971">
            <w:pPr>
              <w:jc w:val="both"/>
            </w:pPr>
            <w:r>
              <w:t>Espero con ansias la posibilidad de contribuir con mi pasión por la programación.</w:t>
            </w:r>
          </w:p>
          <w:p w:rsidR="005260ED" w:rsidRDefault="005260ED" w:rsidP="00A57971">
            <w:pPr>
              <w:jc w:val="both"/>
            </w:pPr>
          </w:p>
          <w:p w:rsidR="00A57971" w:rsidRDefault="005260ED" w:rsidP="00A57971">
            <w:pPr>
              <w:jc w:val="both"/>
            </w:pPr>
            <w:r>
              <w:t>Gracias por su consideración.</w:t>
            </w:r>
          </w:p>
          <w:p w:rsidR="00A57971" w:rsidRPr="0059649E" w:rsidRDefault="00A57971" w:rsidP="00EC12FE">
            <w:pPr>
              <w:pStyle w:val="Ttulo3"/>
              <w:jc w:val="both"/>
            </w:pPr>
            <w:r>
              <w:t>datos personales</w:t>
            </w:r>
          </w:p>
          <w:p w:rsidR="00A57971" w:rsidRDefault="00A57971" w:rsidP="00EC12FE">
            <w:pPr>
              <w:jc w:val="both"/>
            </w:pPr>
            <w:r>
              <w:t>Fecha de nacimiento: 20/03/2001</w:t>
            </w:r>
          </w:p>
          <w:p w:rsidR="00A57971" w:rsidRDefault="00A57971" w:rsidP="00EC12FE">
            <w:pPr>
              <w:jc w:val="both"/>
            </w:pPr>
            <w:r>
              <w:t xml:space="preserve">Argentina / Mendoza </w:t>
            </w:r>
          </w:p>
          <w:sdt>
            <w:sdtPr>
              <w:id w:val="-1954003311"/>
              <w:placeholder>
                <w:docPart w:val="664C79EAD91242F78B6903858F4F7E08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CB0055" w:rsidP="00EC12FE">
                <w:pPr>
                  <w:pStyle w:val="Ttulo3"/>
                  <w:jc w:val="both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5EE1A2C3523244E2BC011151E49D94E8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EC12FE">
                <w:pPr>
                  <w:jc w:val="both"/>
                </w:pPr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:rsidR="004D3011" w:rsidRPr="0059649E" w:rsidRDefault="005260ED" w:rsidP="00EC12FE">
            <w:pPr>
              <w:jc w:val="both"/>
            </w:pPr>
            <w:r>
              <w:t>+54 2625 643379</w:t>
            </w:r>
          </w:p>
          <w:p w:rsidR="004D3011" w:rsidRPr="0059649E" w:rsidRDefault="004D3011" w:rsidP="00EC12FE">
            <w:pPr>
              <w:jc w:val="both"/>
            </w:pPr>
          </w:p>
          <w:sdt>
            <w:sdtPr>
              <w:id w:val="67859272"/>
              <w:placeholder>
                <w:docPart w:val="3129CFA84D8147AFA96E337A0157B1EE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EC12FE">
                <w:pPr>
                  <w:jc w:val="both"/>
                </w:pPr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:rsidR="004D3011" w:rsidRPr="0059649E" w:rsidRDefault="005260ED" w:rsidP="00EC12FE">
            <w:pPr>
              <w:jc w:val="both"/>
            </w:pPr>
            <w:r w:rsidRPr="00CB74FE">
              <w:t>https://github.com/lautaro-arias</w:t>
            </w:r>
            <w:r>
              <w:t xml:space="preserve"> </w:t>
            </w:r>
          </w:p>
          <w:p w:rsidR="004D3011" w:rsidRPr="0059649E" w:rsidRDefault="004D3011" w:rsidP="00EC12FE">
            <w:pPr>
              <w:jc w:val="both"/>
            </w:pPr>
          </w:p>
          <w:sdt>
            <w:sdtPr>
              <w:id w:val="-240260293"/>
              <w:placeholder>
                <w:docPart w:val="37FA7435C1C64B8DA4218F241F05EFFB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EC12FE">
                <w:pPr>
                  <w:jc w:val="both"/>
                </w:pPr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:rsidR="00036450" w:rsidRPr="009A09AC" w:rsidRDefault="005260ED" w:rsidP="00EC12FE">
            <w:pPr>
              <w:jc w:val="both"/>
              <w:rPr>
                <w:rStyle w:val="Hipervnculo"/>
                <w:szCs w:val="18"/>
              </w:rPr>
            </w:pPr>
            <w:r>
              <w:t>ariass00006@gmail.com</w:t>
            </w:r>
          </w:p>
          <w:p w:rsidR="004142CD" w:rsidRDefault="004142CD" w:rsidP="00EC12FE">
            <w:pPr>
              <w:jc w:val="both"/>
            </w:pPr>
          </w:p>
          <w:p w:rsidR="004D3011" w:rsidRPr="0059649E" w:rsidRDefault="004D3011" w:rsidP="00A57971"/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</w:tcPr>
          <w:p w:rsidR="001B2ABD" w:rsidRPr="0059649E" w:rsidRDefault="00D07F06" w:rsidP="00036450">
            <w:pPr>
              <w:pStyle w:val="Ttulo2"/>
            </w:pPr>
            <w:r>
              <w:t>Conocimientos</w:t>
            </w:r>
          </w:p>
          <w:p w:rsidR="00D07F06" w:rsidRPr="00B1293D" w:rsidRDefault="00D07F06" w:rsidP="00EC12FE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lang w:val="en-US"/>
              </w:rPr>
            </w:pPr>
            <w:r w:rsidRPr="00B1293D">
              <w:rPr>
                <w:lang w:val="en-US"/>
              </w:rPr>
              <w:t>HTML</w:t>
            </w:r>
            <w:r w:rsidR="00B1293D">
              <w:rPr>
                <w:lang w:val="en-US"/>
              </w:rPr>
              <w:t xml:space="preserve"> -</w:t>
            </w:r>
            <w:r w:rsidR="00B1293D" w:rsidRPr="00B1293D">
              <w:rPr>
                <w:lang w:val="en-US"/>
              </w:rPr>
              <w:t xml:space="preserve"> </w:t>
            </w:r>
            <w:proofErr w:type="gramStart"/>
            <w:r w:rsidRPr="00B1293D">
              <w:rPr>
                <w:lang w:val="en-US"/>
              </w:rPr>
              <w:t>CSS</w:t>
            </w:r>
            <w:r w:rsidR="00B1293D" w:rsidRPr="00B1293D">
              <w:rPr>
                <w:lang w:val="en-US"/>
              </w:rPr>
              <w:t xml:space="preserve"> </w:t>
            </w:r>
            <w:r w:rsidR="00B1293D">
              <w:rPr>
                <w:lang w:val="en-US"/>
              </w:rPr>
              <w:t xml:space="preserve"> -</w:t>
            </w:r>
            <w:proofErr w:type="gramEnd"/>
            <w:r w:rsidR="00B1293D">
              <w:rPr>
                <w:lang w:val="en-US"/>
              </w:rPr>
              <w:t xml:space="preserve"> </w:t>
            </w:r>
            <w:r w:rsidRPr="00B1293D">
              <w:rPr>
                <w:lang w:val="en-US"/>
              </w:rPr>
              <w:t>JAVASCRIPT</w:t>
            </w:r>
            <w:r w:rsidR="00B1293D">
              <w:rPr>
                <w:lang w:val="en-US"/>
              </w:rPr>
              <w:t xml:space="preserve">  - </w:t>
            </w:r>
            <w:r w:rsidRPr="00B1293D">
              <w:rPr>
                <w:lang w:val="en-US"/>
              </w:rPr>
              <w:t>REACT</w:t>
            </w:r>
            <w:r w:rsidR="00B1293D">
              <w:rPr>
                <w:lang w:val="en-US"/>
              </w:rPr>
              <w:t xml:space="preserve"> -  </w:t>
            </w:r>
            <w:r w:rsidR="00B1293D" w:rsidRPr="00B1293D">
              <w:rPr>
                <w:lang w:val="en-US"/>
              </w:rPr>
              <w:t>T</w:t>
            </w:r>
            <w:r w:rsidRPr="00B1293D">
              <w:rPr>
                <w:lang w:val="en-US"/>
              </w:rPr>
              <w:t>YPESCRIPT</w:t>
            </w:r>
            <w:r w:rsidR="000D1B2D">
              <w:rPr>
                <w:lang w:val="en-US"/>
              </w:rPr>
              <w:t xml:space="preserve"> – NEXT.JS</w:t>
            </w:r>
          </w:p>
          <w:p w:rsidR="00D07F06" w:rsidRDefault="00D07F06" w:rsidP="00EC12FE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lang w:val="en-US"/>
              </w:rPr>
            </w:pPr>
            <w:r w:rsidRPr="00B1293D">
              <w:rPr>
                <w:lang w:val="en-US"/>
              </w:rPr>
              <w:t>GIT</w:t>
            </w:r>
            <w:r w:rsidR="00B1293D">
              <w:rPr>
                <w:lang w:val="en-US"/>
              </w:rPr>
              <w:t xml:space="preserve"> - </w:t>
            </w:r>
            <w:r w:rsidR="00B1293D" w:rsidRPr="00B1293D">
              <w:rPr>
                <w:lang w:val="en-US"/>
              </w:rPr>
              <w:t xml:space="preserve"> </w:t>
            </w:r>
            <w:r w:rsidRPr="00B1293D">
              <w:rPr>
                <w:lang w:val="en-US"/>
              </w:rPr>
              <w:t>BOOSTRAP</w:t>
            </w:r>
            <w:r w:rsidR="00B1293D">
              <w:rPr>
                <w:lang w:val="en-US"/>
              </w:rPr>
              <w:t xml:space="preserve"> - </w:t>
            </w:r>
            <w:r w:rsidR="00B1293D" w:rsidRPr="00B1293D">
              <w:rPr>
                <w:lang w:val="en-US"/>
              </w:rPr>
              <w:t xml:space="preserve"> </w:t>
            </w:r>
            <w:r w:rsidRPr="00B1293D">
              <w:rPr>
                <w:lang w:val="en-US"/>
              </w:rPr>
              <w:t>MOONGODB</w:t>
            </w:r>
            <w:r w:rsidR="00B1293D">
              <w:rPr>
                <w:lang w:val="en-US"/>
              </w:rPr>
              <w:t xml:space="preserve"> </w:t>
            </w:r>
            <w:r w:rsidR="000D1B2D">
              <w:rPr>
                <w:lang w:val="en-US"/>
              </w:rPr>
              <w:t>–  TAILWINDS CSS</w:t>
            </w:r>
          </w:p>
          <w:p w:rsidR="003539AC" w:rsidRPr="003539AC" w:rsidRDefault="003539AC" w:rsidP="00EC12FE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NODE.JS - EXPRESS.JS -</w:t>
            </w:r>
            <w:r w:rsidRPr="003539AC">
              <w:rPr>
                <w:lang w:val="en-US"/>
              </w:rPr>
              <w:t xml:space="preserve"> GOOGLE CLOUD - WEBPACK </w:t>
            </w:r>
          </w:p>
          <w:p w:rsidR="00D07F06" w:rsidRPr="00B1293D" w:rsidRDefault="00B1293D" w:rsidP="00EC12FE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</w:pPr>
            <w:r w:rsidRPr="00B1293D">
              <w:t xml:space="preserve">PATRONES DE DISEÑO - DISEÑO RESPONSIVE - </w:t>
            </w:r>
            <w:r>
              <w:t xml:space="preserve"> CONTROL DEVERSIONES</w:t>
            </w:r>
          </w:p>
          <w:p w:rsidR="00036450" w:rsidRDefault="003539AC" w:rsidP="00036450">
            <w:pPr>
              <w:pStyle w:val="Ttulo2"/>
            </w:pPr>
            <w:r>
              <w:t xml:space="preserve">EXPERIENCIA </w:t>
            </w:r>
          </w:p>
          <w:p w:rsidR="003539AC" w:rsidRDefault="00CB74FE" w:rsidP="00A57971">
            <w:pPr>
              <w:spacing w:line="276" w:lineRule="auto"/>
              <w:jc w:val="both"/>
            </w:pPr>
            <w:r>
              <w:t xml:space="preserve">Mi experiencia en programación ha sido autodidacta, basada en proyectos personales donde he aprendido mediante la práctica, el error y la búsqueda constante de mejorar mis habilidades. A pesar de no haber pasado por instituciones educativas formales, he dedicado tiempo y esfuerzo a </w:t>
            </w:r>
            <w:proofErr w:type="gramStart"/>
            <w:r>
              <w:t>construir  proyectos</w:t>
            </w:r>
            <w:proofErr w:type="gramEnd"/>
            <w:r>
              <w:t xml:space="preserve"> desde cero, enfrentándome a desafíos y refinando mis habilidades constantemente</w:t>
            </w:r>
          </w:p>
          <w:p w:rsidR="00CB74FE" w:rsidRDefault="00CB74FE" w:rsidP="00A57971">
            <w:pPr>
              <w:spacing w:line="276" w:lineRule="auto"/>
              <w:jc w:val="both"/>
            </w:pPr>
          </w:p>
          <w:p w:rsidR="00CB74FE" w:rsidRPr="003539AC" w:rsidRDefault="00CB74FE" w:rsidP="00A57971">
            <w:pPr>
              <w:spacing w:line="276" w:lineRule="auto"/>
              <w:jc w:val="both"/>
            </w:pPr>
            <w:r>
              <w:t xml:space="preserve">Muchos de mis proyectos se encuentran alojados en </w:t>
            </w:r>
            <w:proofErr w:type="spellStart"/>
            <w:proofErr w:type="gramStart"/>
            <w:r>
              <w:t>Git</w:t>
            </w:r>
            <w:proofErr w:type="spellEnd"/>
            <w:r>
              <w:t xml:space="preserve"> ,</w:t>
            </w:r>
            <w:proofErr w:type="gramEnd"/>
            <w:r>
              <w:t xml:space="preserve"> donde en cada proyecto </w:t>
            </w:r>
            <w:proofErr w:type="spellStart"/>
            <w:r>
              <w:t>e</w:t>
            </w:r>
            <w:proofErr w:type="spellEnd"/>
            <w:r>
              <w:t xml:space="preserve"> podido aprender conocimientos nuevos y reforzar los ya adquiridos</w:t>
            </w:r>
          </w:p>
          <w:sdt>
            <w:sdtPr>
              <w:id w:val="1669594239"/>
              <w:placeholder>
                <w:docPart w:val="C18F3EA0887B4F438B0E71D8D40C5B79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3539AC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:rsidR="003539AC" w:rsidRDefault="003539AC" w:rsidP="00A57971">
            <w:pPr>
              <w:pStyle w:val="Prrafodelista"/>
              <w:numPr>
                <w:ilvl w:val="0"/>
                <w:numId w:val="18"/>
              </w:numPr>
              <w:spacing w:line="480" w:lineRule="auto"/>
              <w:jc w:val="both"/>
            </w:pPr>
            <w:r>
              <w:t>RESPONSABILIDAD</w:t>
            </w:r>
          </w:p>
          <w:p w:rsidR="003539AC" w:rsidRDefault="003539AC" w:rsidP="00A57971">
            <w:pPr>
              <w:pStyle w:val="Prrafodelista"/>
              <w:numPr>
                <w:ilvl w:val="0"/>
                <w:numId w:val="18"/>
              </w:numPr>
              <w:spacing w:line="480" w:lineRule="auto"/>
              <w:jc w:val="both"/>
            </w:pPr>
            <w:r>
              <w:t>CONSTANCIA</w:t>
            </w:r>
          </w:p>
          <w:p w:rsidR="003539AC" w:rsidRDefault="003539AC" w:rsidP="00A57971">
            <w:pPr>
              <w:pStyle w:val="Prrafodelista"/>
              <w:numPr>
                <w:ilvl w:val="0"/>
                <w:numId w:val="18"/>
              </w:numPr>
              <w:spacing w:line="480" w:lineRule="auto"/>
              <w:jc w:val="both"/>
            </w:pPr>
            <w:r>
              <w:t>ATENCION AL DETALLE</w:t>
            </w:r>
          </w:p>
          <w:p w:rsidR="003539AC" w:rsidRDefault="003539AC" w:rsidP="00A57971">
            <w:pPr>
              <w:pStyle w:val="Prrafodelista"/>
              <w:numPr>
                <w:ilvl w:val="0"/>
                <w:numId w:val="18"/>
              </w:numPr>
              <w:spacing w:line="480" w:lineRule="auto"/>
              <w:jc w:val="both"/>
            </w:pPr>
            <w:r>
              <w:t>RESOLUCION DE PROBLEMAS</w:t>
            </w:r>
          </w:p>
          <w:p w:rsidR="003539AC" w:rsidRDefault="003539AC" w:rsidP="00A57971">
            <w:pPr>
              <w:pStyle w:val="Prrafodelista"/>
              <w:numPr>
                <w:ilvl w:val="0"/>
                <w:numId w:val="18"/>
              </w:numPr>
              <w:spacing w:line="480" w:lineRule="auto"/>
              <w:jc w:val="both"/>
            </w:pPr>
            <w:r>
              <w:t>APRENDISAJE CONTINUO</w:t>
            </w:r>
          </w:p>
          <w:p w:rsidR="003539AC" w:rsidRPr="003539AC" w:rsidRDefault="003539AC" w:rsidP="00A57971">
            <w:pPr>
              <w:pStyle w:val="Prrafodelista"/>
              <w:numPr>
                <w:ilvl w:val="0"/>
                <w:numId w:val="18"/>
              </w:numPr>
              <w:spacing w:line="480" w:lineRule="auto"/>
              <w:jc w:val="both"/>
            </w:pPr>
            <w:r>
              <w:t>CREATIVIDAD</w:t>
            </w:r>
          </w:p>
        </w:tc>
      </w:tr>
      <w:tr w:rsidR="00D07F06" w:rsidRPr="0059649E" w:rsidTr="001B2ABD">
        <w:tc>
          <w:tcPr>
            <w:tcW w:w="3600" w:type="dxa"/>
          </w:tcPr>
          <w:p w:rsidR="00D07F06" w:rsidRDefault="00D07F06" w:rsidP="00036450">
            <w:pPr>
              <w:pStyle w:val="Ttulo3"/>
            </w:pPr>
          </w:p>
        </w:tc>
        <w:tc>
          <w:tcPr>
            <w:tcW w:w="720" w:type="dxa"/>
          </w:tcPr>
          <w:p w:rsidR="00D07F06" w:rsidRPr="0059649E" w:rsidRDefault="00D07F0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D07F06" w:rsidRDefault="00D07F06" w:rsidP="00036450">
            <w:pPr>
              <w:pStyle w:val="Ttulo2"/>
            </w:pPr>
          </w:p>
        </w:tc>
      </w:tr>
    </w:tbl>
    <w:p w:rsidR="0043117B" w:rsidRPr="0059649E" w:rsidRDefault="007C52D6" w:rsidP="000C45FF">
      <w:pPr>
        <w:tabs>
          <w:tab w:val="left" w:pos="99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2D6" w:rsidRDefault="007C52D6" w:rsidP="000C45FF">
      <w:r>
        <w:separator/>
      </w:r>
    </w:p>
  </w:endnote>
  <w:endnote w:type="continuationSeparator" w:id="0">
    <w:p w:rsidR="007C52D6" w:rsidRDefault="007C52D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2D6" w:rsidRDefault="007C52D6" w:rsidP="000C45FF">
      <w:r>
        <w:separator/>
      </w:r>
    </w:p>
  </w:footnote>
  <w:footnote w:type="continuationSeparator" w:id="0">
    <w:p w:rsidR="007C52D6" w:rsidRDefault="007C52D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Pr="0059649E" w:rsidRDefault="000C45FF">
    <w:pPr>
      <w:pStyle w:val="Encabezado"/>
    </w:pPr>
    <w:r w:rsidRPr="0059649E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745EBB24" wp14:editId="713E41F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5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6A6D6F"/>
    <w:multiLevelType w:val="hybridMultilevel"/>
    <w:tmpl w:val="3852E9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27496"/>
    <w:multiLevelType w:val="hybridMultilevel"/>
    <w:tmpl w:val="FCA010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912EF4"/>
    <w:multiLevelType w:val="hybridMultilevel"/>
    <w:tmpl w:val="9894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149D0"/>
    <w:multiLevelType w:val="hybridMultilevel"/>
    <w:tmpl w:val="F446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C25CB"/>
    <w:multiLevelType w:val="hybridMultilevel"/>
    <w:tmpl w:val="4A7E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7"/>
  </w:num>
  <w:num w:numId="14">
    <w:abstractNumId w:val="16"/>
  </w:num>
  <w:num w:numId="15">
    <w:abstractNumId w:val="15"/>
  </w:num>
  <w:num w:numId="16">
    <w:abstractNumId w:val="1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AA"/>
    <w:rsid w:val="00036450"/>
    <w:rsid w:val="00075675"/>
    <w:rsid w:val="00094499"/>
    <w:rsid w:val="000C45FF"/>
    <w:rsid w:val="000D1B2D"/>
    <w:rsid w:val="000D790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539AC"/>
    <w:rsid w:val="0037121F"/>
    <w:rsid w:val="003771AA"/>
    <w:rsid w:val="003A6B7D"/>
    <w:rsid w:val="003B06CA"/>
    <w:rsid w:val="004071FC"/>
    <w:rsid w:val="004142CD"/>
    <w:rsid w:val="00445947"/>
    <w:rsid w:val="004561E8"/>
    <w:rsid w:val="004813B3"/>
    <w:rsid w:val="00496591"/>
    <w:rsid w:val="004B42DB"/>
    <w:rsid w:val="004C63E4"/>
    <w:rsid w:val="004D3011"/>
    <w:rsid w:val="005260ED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C52D6"/>
    <w:rsid w:val="00802CA0"/>
    <w:rsid w:val="009260CD"/>
    <w:rsid w:val="00952C25"/>
    <w:rsid w:val="009A09AC"/>
    <w:rsid w:val="009F77AE"/>
    <w:rsid w:val="00A2118D"/>
    <w:rsid w:val="00A57971"/>
    <w:rsid w:val="00AD76E2"/>
    <w:rsid w:val="00B1293D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B74FE"/>
    <w:rsid w:val="00CC0C6D"/>
    <w:rsid w:val="00D04BFE"/>
    <w:rsid w:val="00D07F06"/>
    <w:rsid w:val="00D2522B"/>
    <w:rsid w:val="00D422DE"/>
    <w:rsid w:val="00D5459D"/>
    <w:rsid w:val="00DA1F4D"/>
    <w:rsid w:val="00DD172A"/>
    <w:rsid w:val="00E2110B"/>
    <w:rsid w:val="00E25A26"/>
    <w:rsid w:val="00E4381A"/>
    <w:rsid w:val="00E55D74"/>
    <w:rsid w:val="00EC12FE"/>
    <w:rsid w:val="00EE4C8D"/>
    <w:rsid w:val="00F60274"/>
    <w:rsid w:val="00F77110"/>
    <w:rsid w:val="00F77FB9"/>
    <w:rsid w:val="00F94526"/>
    <w:rsid w:val="00FB068F"/>
    <w:rsid w:val="00FB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B69D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as\AppData\Roaming\Microsoft\Plantilla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5F0EAC506E45FFB1BDB483C65DC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3398-2EBE-4EE3-A240-E2E05190940F}"/>
      </w:docPartPr>
      <w:docPartBody>
        <w:p w:rsidR="00131646" w:rsidRDefault="00E92EE6">
          <w:pPr>
            <w:pStyle w:val="A35F0EAC506E45FFB1BDB483C65DCBAE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664C79EAD91242F78B6903858F4F7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87FEF-BF33-4755-8879-EA2CA998589C}"/>
      </w:docPartPr>
      <w:docPartBody>
        <w:p w:rsidR="00131646" w:rsidRDefault="00E92EE6">
          <w:pPr>
            <w:pStyle w:val="664C79EAD91242F78B6903858F4F7E08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5EE1A2C3523244E2BC011151E49D9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44F93-71B8-470F-90CD-B3FA3FCCADA0}"/>
      </w:docPartPr>
      <w:docPartBody>
        <w:p w:rsidR="00131646" w:rsidRDefault="00E92EE6">
          <w:pPr>
            <w:pStyle w:val="5EE1A2C3523244E2BC011151E49D94E8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3129CFA84D8147AFA96E337A0157B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DF91A-8167-4E3D-9954-B1B6689FC19E}"/>
      </w:docPartPr>
      <w:docPartBody>
        <w:p w:rsidR="00131646" w:rsidRDefault="00E92EE6">
          <w:pPr>
            <w:pStyle w:val="3129CFA84D8147AFA96E337A0157B1EE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37FA7435C1C64B8DA4218F241F05E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F158A-A536-4209-B29B-B403765DC87B}"/>
      </w:docPartPr>
      <w:docPartBody>
        <w:p w:rsidR="00131646" w:rsidRDefault="00E92EE6">
          <w:pPr>
            <w:pStyle w:val="37FA7435C1C64B8DA4218F241F05EFFB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C18F3EA0887B4F438B0E71D8D40C5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65AEE-D432-4FCA-93CA-09E0E7F6A279}"/>
      </w:docPartPr>
      <w:docPartBody>
        <w:p w:rsidR="00131646" w:rsidRDefault="00E92EE6">
          <w:pPr>
            <w:pStyle w:val="C18F3EA0887B4F438B0E71D8D40C5B79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B6"/>
    <w:rsid w:val="00131646"/>
    <w:rsid w:val="006F2282"/>
    <w:rsid w:val="00BC37B6"/>
    <w:rsid w:val="00E51312"/>
    <w:rsid w:val="00E9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3DD23AA9464F829626722F44778E8D">
    <w:name w:val="5F3DD23AA9464F829626722F44778E8D"/>
  </w:style>
  <w:style w:type="paragraph" w:customStyle="1" w:styleId="9625CED7CA544F4BAF0B1A386CE6EE77">
    <w:name w:val="9625CED7CA544F4BAF0B1A386CE6EE77"/>
  </w:style>
  <w:style w:type="paragraph" w:customStyle="1" w:styleId="A35F0EAC506E45FFB1BDB483C65DCBAE">
    <w:name w:val="A35F0EAC506E45FFB1BDB483C65DCBAE"/>
  </w:style>
  <w:style w:type="paragraph" w:customStyle="1" w:styleId="44B947DB0DD74667A93F8CE9BAA763E4">
    <w:name w:val="44B947DB0DD74667A93F8CE9BAA763E4"/>
  </w:style>
  <w:style w:type="paragraph" w:customStyle="1" w:styleId="664C79EAD91242F78B6903858F4F7E08">
    <w:name w:val="664C79EAD91242F78B6903858F4F7E08"/>
  </w:style>
  <w:style w:type="paragraph" w:customStyle="1" w:styleId="5EE1A2C3523244E2BC011151E49D94E8">
    <w:name w:val="5EE1A2C3523244E2BC011151E49D94E8"/>
  </w:style>
  <w:style w:type="paragraph" w:customStyle="1" w:styleId="76429B31A97E4582A2B65B2961416259">
    <w:name w:val="76429B31A97E4582A2B65B2961416259"/>
  </w:style>
  <w:style w:type="paragraph" w:customStyle="1" w:styleId="3129CFA84D8147AFA96E337A0157B1EE">
    <w:name w:val="3129CFA84D8147AFA96E337A0157B1EE"/>
  </w:style>
  <w:style w:type="paragraph" w:customStyle="1" w:styleId="C9758D3DBDA64EA980A06A5A1F6B53F4">
    <w:name w:val="C9758D3DBDA64EA980A06A5A1F6B53F4"/>
  </w:style>
  <w:style w:type="paragraph" w:customStyle="1" w:styleId="37FA7435C1C64B8DA4218F241F05EFFB">
    <w:name w:val="37FA7435C1C64B8DA4218F241F05EFFB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2B156D9DC3964569AE9945BFFE8D84DC">
    <w:name w:val="2B156D9DC3964569AE9945BFFE8D84DC"/>
  </w:style>
  <w:style w:type="paragraph" w:customStyle="1" w:styleId="2339F349078D48CDB2144968764D8CA5">
    <w:name w:val="2339F349078D48CDB2144968764D8CA5"/>
  </w:style>
  <w:style w:type="paragraph" w:customStyle="1" w:styleId="301E89EF281C466EAEA778B017916AA4">
    <w:name w:val="301E89EF281C466EAEA778B017916AA4"/>
  </w:style>
  <w:style w:type="paragraph" w:customStyle="1" w:styleId="0CAC0A4899AB43259D7F0E5CB398F82C">
    <w:name w:val="0CAC0A4899AB43259D7F0E5CB398F82C"/>
  </w:style>
  <w:style w:type="paragraph" w:customStyle="1" w:styleId="35079468D7884C6E99A8CA3E5852674E">
    <w:name w:val="35079468D7884C6E99A8CA3E5852674E"/>
  </w:style>
  <w:style w:type="paragraph" w:customStyle="1" w:styleId="B05D159875AD4397B2D936EFB015A57C">
    <w:name w:val="B05D159875AD4397B2D936EFB015A57C"/>
  </w:style>
  <w:style w:type="paragraph" w:customStyle="1" w:styleId="3EEF769A2F994CF280392A2B4FB6D2C7">
    <w:name w:val="3EEF769A2F994CF280392A2B4FB6D2C7"/>
  </w:style>
  <w:style w:type="paragraph" w:customStyle="1" w:styleId="CFFB4C146A03487F8DD73DCC3DEF0171">
    <w:name w:val="CFFB4C146A03487F8DD73DCC3DEF0171"/>
  </w:style>
  <w:style w:type="paragraph" w:customStyle="1" w:styleId="A9E2AF772C7C4F18BDAD1A9AF39491A9">
    <w:name w:val="A9E2AF772C7C4F18BDAD1A9AF39491A9"/>
  </w:style>
  <w:style w:type="paragraph" w:customStyle="1" w:styleId="DA20A884FB8742F98FBD23FDEB30D444">
    <w:name w:val="DA20A884FB8742F98FBD23FDEB30D444"/>
  </w:style>
  <w:style w:type="paragraph" w:customStyle="1" w:styleId="BD1CB32B7BEB4C31860108464CE046AE">
    <w:name w:val="BD1CB32B7BEB4C31860108464CE046AE"/>
  </w:style>
  <w:style w:type="paragraph" w:customStyle="1" w:styleId="0F28E16FFAA74FCA8F6320CDCD5171C6">
    <w:name w:val="0F28E16FFAA74FCA8F6320CDCD5171C6"/>
  </w:style>
  <w:style w:type="paragraph" w:customStyle="1" w:styleId="D5AD1502D80C4E2F986807F3D40ACCDD">
    <w:name w:val="D5AD1502D80C4E2F986807F3D40ACCDD"/>
  </w:style>
  <w:style w:type="paragraph" w:customStyle="1" w:styleId="B42E660BD47941508FF546C40D81E233">
    <w:name w:val="B42E660BD47941508FF546C40D81E233"/>
  </w:style>
  <w:style w:type="paragraph" w:customStyle="1" w:styleId="BF5D270D7C0046BC863785DB1F5CBA9A">
    <w:name w:val="BF5D270D7C0046BC863785DB1F5CBA9A"/>
  </w:style>
  <w:style w:type="paragraph" w:customStyle="1" w:styleId="5FF60AC30C4F459EAB119490AB27A71B">
    <w:name w:val="5FF60AC30C4F459EAB119490AB27A71B"/>
  </w:style>
  <w:style w:type="paragraph" w:customStyle="1" w:styleId="CA010A45A68246C5B8E15F1F482BD78C">
    <w:name w:val="CA010A45A68246C5B8E15F1F482BD78C"/>
  </w:style>
  <w:style w:type="paragraph" w:customStyle="1" w:styleId="DCD12B4D264A4196AAE5E3EFE761F28B">
    <w:name w:val="DCD12B4D264A4196AAE5E3EFE761F28B"/>
  </w:style>
  <w:style w:type="paragraph" w:customStyle="1" w:styleId="182A90E74C2043AA88B2344543A793C6">
    <w:name w:val="182A90E74C2043AA88B2344543A793C6"/>
  </w:style>
  <w:style w:type="paragraph" w:customStyle="1" w:styleId="4BFB322AEB6C4794B86B526335DEA090">
    <w:name w:val="4BFB322AEB6C4794B86B526335DEA090"/>
  </w:style>
  <w:style w:type="paragraph" w:customStyle="1" w:styleId="BA097AF4EAEC42B4A8C836A0DF31FFBA">
    <w:name w:val="BA097AF4EAEC42B4A8C836A0DF31FFBA"/>
  </w:style>
  <w:style w:type="paragraph" w:customStyle="1" w:styleId="33E13A84E66C476C8934638824DB60A6">
    <w:name w:val="33E13A84E66C476C8934638824DB60A6"/>
  </w:style>
  <w:style w:type="paragraph" w:customStyle="1" w:styleId="39E8E09256A54FCE9EDEADE32F6ADD1F">
    <w:name w:val="39E8E09256A54FCE9EDEADE32F6ADD1F"/>
  </w:style>
  <w:style w:type="paragraph" w:customStyle="1" w:styleId="1B4526C0BDED4D4EB1DAA852282D185C">
    <w:name w:val="1B4526C0BDED4D4EB1DAA852282D185C"/>
  </w:style>
  <w:style w:type="paragraph" w:customStyle="1" w:styleId="E10108B46E2741CAA94FCA499A4A4B80">
    <w:name w:val="E10108B46E2741CAA94FCA499A4A4B80"/>
  </w:style>
  <w:style w:type="paragraph" w:customStyle="1" w:styleId="4F82DD776CCB41048176AD1FA4558029">
    <w:name w:val="4F82DD776CCB41048176AD1FA4558029"/>
  </w:style>
  <w:style w:type="paragraph" w:customStyle="1" w:styleId="E85297F1E21D460DAD6C0D17CB18C321">
    <w:name w:val="E85297F1E21D460DAD6C0D17CB18C321"/>
  </w:style>
  <w:style w:type="paragraph" w:customStyle="1" w:styleId="9E3639222E9846998FEE9CA81C79BADF">
    <w:name w:val="9E3639222E9846998FEE9CA81C79BADF"/>
  </w:style>
  <w:style w:type="paragraph" w:customStyle="1" w:styleId="C2E678FD3EA64B67847BD7B38D9BB612">
    <w:name w:val="C2E678FD3EA64B67847BD7B38D9BB612"/>
  </w:style>
  <w:style w:type="paragraph" w:customStyle="1" w:styleId="C1B17BB41BEB4C25A563A1E9A62A91BE">
    <w:name w:val="C1B17BB41BEB4C25A563A1E9A62A91BE"/>
  </w:style>
  <w:style w:type="paragraph" w:customStyle="1" w:styleId="21AAC4CAE69848ABB3A92621840E8028">
    <w:name w:val="21AAC4CAE69848ABB3A92621840E8028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C18F3EA0887B4F438B0E71D8D40C5B79">
    <w:name w:val="C18F3EA0887B4F438B0E71D8D40C5B79"/>
  </w:style>
  <w:style w:type="paragraph" w:customStyle="1" w:styleId="D3DE68D3563047E9B9AEBD59ABA7E309">
    <w:name w:val="D3DE68D3563047E9B9AEBD59ABA7E309"/>
    <w:rsid w:val="00BC37B6"/>
  </w:style>
  <w:style w:type="paragraph" w:customStyle="1" w:styleId="AEF2AC85A0FE4B76A0BBFA364835112C">
    <w:name w:val="AEF2AC85A0FE4B76A0BBFA364835112C"/>
    <w:rsid w:val="00BC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2023-12-06T20:16:00Z</dcterms:created>
  <dcterms:modified xsi:type="dcterms:W3CDTF">2024-02-04T15:41:00Z</dcterms:modified>
</cp:coreProperties>
</file>